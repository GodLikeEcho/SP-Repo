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036C64">
              <w:rPr>
                <w:rFonts w:ascii="Tahoma" w:hAnsi="Tahoma"/>
                <w:sz w:val="16"/>
              </w:rPr>
              <w:t xml:space="preserve">Number :    </w:t>
            </w:r>
            <w:r w:rsidR="00977385">
              <w:rPr>
                <w:rFonts w:ascii="Tahoma" w:hAnsi="Tahoma"/>
                <w:sz w:val="16"/>
              </w:rPr>
              <w:t>28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D26FAF">
              <w:rPr>
                <w:rFonts w:ascii="Tahoma" w:hAnsi="Tahoma"/>
                <w:sz w:val="16"/>
              </w:rPr>
              <w:t xml:space="preserve">    </w:t>
            </w:r>
            <w:r w:rsidR="00977385">
              <w:rPr>
                <w:rFonts w:ascii="Tahoma" w:hAnsi="Tahoma"/>
                <w:sz w:val="16"/>
              </w:rPr>
              <w:t>Create Account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171BCB">
              <w:rPr>
                <w:rFonts w:ascii="Tahoma" w:hAnsi="Tahoma"/>
                <w:sz w:val="16"/>
              </w:rPr>
              <w:t xml:space="preserve">  </w:t>
            </w:r>
            <w:r w:rsidR="003A0F79">
              <w:rPr>
                <w:rFonts w:ascii="Tahoma" w:hAnsi="Tahoma"/>
                <w:sz w:val="16"/>
              </w:rPr>
              <w:t>Account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8F7042">
              <w:rPr>
                <w:rFonts w:ascii="Tahoma" w:hAnsi="Tahoma"/>
                <w:sz w:val="16"/>
              </w:rPr>
              <w:t xml:space="preserve"> </w:t>
            </w:r>
            <w:r w:rsidR="00977385">
              <w:rPr>
                <w:rFonts w:ascii="Tahoma" w:hAnsi="Tahoma"/>
                <w:sz w:val="16"/>
              </w:rPr>
              <w:t>Make a user account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5C026D">
              <w:rPr>
                <w:rFonts w:ascii="Tahoma" w:hAnsi="Tahoma"/>
                <w:sz w:val="16"/>
              </w:rPr>
              <w:t xml:space="preserve"> </w:t>
            </w:r>
            <w:r w:rsidR="008F7042">
              <w:rPr>
                <w:rFonts w:ascii="Tahoma" w:hAnsi="Tahoma"/>
                <w:sz w:val="16"/>
              </w:rPr>
              <w:t>Jellesed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740" w:type="dxa"/>
          </w:tcPr>
          <w:p w:rsidR="00036C64" w:rsidRDefault="005C026D" w:rsidP="009773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be able </w:t>
            </w:r>
            <w:r w:rsidR="008F7042">
              <w:rPr>
                <w:rFonts w:ascii="Tahoma" w:hAnsi="Tahoma"/>
                <w:sz w:val="16"/>
              </w:rPr>
              <w:t xml:space="preserve">to </w:t>
            </w:r>
            <w:r w:rsidR="00977385">
              <w:rPr>
                <w:rFonts w:ascii="Tahoma" w:hAnsi="Tahoma"/>
                <w:sz w:val="16"/>
              </w:rPr>
              <w:t>open the app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 w:rsidP="00943C71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036C64" w:rsidRDefault="009773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11/10</w:t>
            </w:r>
            <w:r w:rsidR="008F7042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432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5D6C76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036C64" w:rsidRDefault="005D6C76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8F7042" w:rsidP="008F790A">
            <w:pPr>
              <w:rPr>
                <w:sz w:val="16"/>
              </w:rPr>
            </w:pPr>
            <w:r>
              <w:rPr>
                <w:sz w:val="16"/>
              </w:rPr>
              <w:t xml:space="preserve">Uses app </w:t>
            </w:r>
            <w:r w:rsidR="00825233">
              <w:rPr>
                <w:sz w:val="16"/>
              </w:rPr>
              <w:t xml:space="preserve">to </w:t>
            </w:r>
            <w:r w:rsidR="008F790A">
              <w:rPr>
                <w:sz w:val="16"/>
              </w:rPr>
              <w:t>look at the map of food carts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 w:rsidP="005D6C7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773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8190" w:type="dxa"/>
          </w:tcPr>
          <w:p w:rsidR="009B3DE6" w:rsidRDefault="009773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  <w:tr w:rsidR="00E6031D">
        <w:trPr>
          <w:cantSplit/>
        </w:trPr>
        <w:tc>
          <w:tcPr>
            <w:tcW w:w="55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226C5B">
        <w:trPr>
          <w:cantSplit/>
        </w:trPr>
        <w:tc>
          <w:tcPr>
            <w:tcW w:w="558" w:type="dxa"/>
          </w:tcPr>
          <w:p w:rsidR="00226C5B" w:rsidRDefault="00226C5B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D26FAF" w:rsidRDefault="00D26FAF" w:rsidP="00943A2E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977385" w:rsidP="00943A2E">
            <w:pPr>
              <w:rPr>
                <w:sz w:val="16"/>
              </w:rPr>
            </w:pPr>
            <w:r>
              <w:rPr>
                <w:sz w:val="16"/>
              </w:rPr>
              <w:t>User opens the app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977385" w:rsidP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the create account button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977385" w:rsidP="009261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redirects you to the account creation page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8A2861">
        <w:trPr>
          <w:trHeight w:val="260"/>
        </w:trPr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977385" w:rsidP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Fill out the email and password section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E6031D" w:rsidRDefault="00977385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desired account type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E6031D" w:rsidRDefault="00977385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submit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E6031D" w:rsidRDefault="00977385" w:rsidP="00943A2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creates account and directs you to the homepage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DC7DF2">
        <w:tc>
          <w:tcPr>
            <w:tcW w:w="2358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977385" w:rsidP="00C75E07">
            <w:pPr>
              <w:rPr>
                <w:sz w:val="16"/>
              </w:rPr>
            </w:pPr>
            <w:r>
              <w:rPr>
                <w:sz w:val="16"/>
              </w:rPr>
              <w:t>Account has been created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E2B46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036C64" w:rsidRDefault="009773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  <w:r w:rsidR="009E2B46">
              <w:rPr>
                <w:rFonts w:ascii="Tahoma" w:hAnsi="Tahoma"/>
                <w:sz w:val="16"/>
              </w:rPr>
              <w:t>/</w:t>
            </w:r>
            <w:r w:rsidR="00CC7D95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>0</w:t>
            </w:r>
            <w:r w:rsidR="009E2B46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773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9773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440" w:type="dxa"/>
          </w:tcPr>
          <w:p w:rsidR="00036C64" w:rsidRDefault="009773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80" w:type="dxa"/>
          </w:tcPr>
          <w:p w:rsidR="00036C64" w:rsidRDefault="009773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530" w:type="dxa"/>
          </w:tcPr>
          <w:p w:rsidR="00036C64" w:rsidRDefault="009773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CC7D95">
        <w:tc>
          <w:tcPr>
            <w:tcW w:w="1728" w:type="dxa"/>
          </w:tcPr>
          <w:p w:rsidR="00036C64" w:rsidRDefault="009773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490" w:type="dxa"/>
          </w:tcPr>
          <w:p w:rsidR="00036C64" w:rsidRDefault="009773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530" w:type="dxa"/>
          </w:tcPr>
          <w:p w:rsidR="00036C64" w:rsidRDefault="009773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4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</w:t>
            </w:r>
            <w:r w:rsidR="00FB7342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              Maximum:    </w:t>
            </w:r>
            <w:r w:rsidR="00FB7342">
              <w:rPr>
                <w:rFonts w:ascii="Tahoma" w:hAnsi="Tahoma"/>
                <w:sz w:val="16"/>
              </w:rPr>
              <w:t>500</w:t>
            </w:r>
            <w:r>
              <w:rPr>
                <w:rFonts w:ascii="Tahoma" w:hAnsi="Tahoma"/>
                <w:sz w:val="16"/>
              </w:rPr>
              <w:t xml:space="preserve">              Average:   </w:t>
            </w:r>
            <w:r w:rsidR="00FB7342">
              <w:rPr>
                <w:rFonts w:ascii="Tahoma" w:hAnsi="Tahoma"/>
                <w:sz w:val="16"/>
              </w:rPr>
              <w:t>200</w:t>
            </w:r>
            <w:r>
              <w:rPr>
                <w:rFonts w:ascii="Tahoma" w:hAnsi="Tahoma"/>
                <w:sz w:val="16"/>
              </w:rPr>
              <w:t xml:space="preserve">    (OR)Fixed:</w:t>
            </w:r>
          </w:p>
          <w:p w:rsidR="00036C64" w:rsidRDefault="00036C64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D03B79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D03B79">
              <w:rPr>
                <w:rFonts w:ascii="Tahoma" w:hAnsi="Tahoma"/>
                <w:b/>
                <w:sz w:val="16"/>
              </w:rPr>
            </w:r>
            <w:r w:rsidR="00D03B79">
              <w:rPr>
                <w:rFonts w:ascii="Tahoma" w:hAnsi="Tahoma"/>
                <w:b/>
                <w:sz w:val="16"/>
              </w:rPr>
              <w:fldChar w:fldCharType="separate"/>
            </w:r>
            <w:r w:rsidR="00D03B79"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D03B79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FB7342">
              <w:rPr>
                <w:rFonts w:ascii="Tahoma" w:hAnsi="Tahoma"/>
                <w:sz w:val="16"/>
              </w:rPr>
              <w:instrText xml:space="preserve"> FORMCHECKBOX </w:instrText>
            </w:r>
            <w:r w:rsidR="00D03B79">
              <w:rPr>
                <w:rFonts w:ascii="Tahoma" w:hAnsi="Tahoma"/>
                <w:sz w:val="16"/>
              </w:rPr>
            </w:r>
            <w:r w:rsidR="00D03B79">
              <w:rPr>
                <w:rFonts w:ascii="Tahoma" w:hAnsi="Tahoma"/>
                <w:sz w:val="16"/>
              </w:rPr>
              <w:fldChar w:fldCharType="separate"/>
            </w:r>
            <w:r w:rsidR="00D03B79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 w:rsidR="00D03B79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D03B79">
              <w:rPr>
                <w:rFonts w:ascii="Tahoma" w:hAnsi="Tahoma"/>
                <w:sz w:val="16"/>
              </w:rPr>
            </w:r>
            <w:r w:rsidR="00D03B79">
              <w:rPr>
                <w:rFonts w:ascii="Tahoma" w:hAnsi="Tahoma"/>
                <w:sz w:val="16"/>
              </w:rPr>
              <w:fldChar w:fldCharType="separate"/>
            </w:r>
            <w:r w:rsidR="00D03B79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 w:rsidR="00D03B79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D03B79">
              <w:rPr>
                <w:rFonts w:ascii="Tahoma" w:hAnsi="Tahoma"/>
                <w:sz w:val="16"/>
              </w:rPr>
            </w:r>
            <w:r w:rsidR="00D03B79">
              <w:rPr>
                <w:rFonts w:ascii="Tahoma" w:hAnsi="Tahoma"/>
                <w:sz w:val="16"/>
              </w:rPr>
              <w:fldChar w:fldCharType="separate"/>
            </w:r>
            <w:r w:rsidR="00D03B79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  <w:r w:rsidR="00FB7342">
              <w:rPr>
                <w:rFonts w:ascii="Tahoma" w:hAnsi="Tahoma"/>
                <w:sz w:val="16"/>
              </w:rPr>
              <w:t>,</w:t>
            </w: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9773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1080" w:type="dxa"/>
          </w:tcPr>
          <w:p w:rsidR="00036C64" w:rsidRDefault="009773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30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  <w:bookmarkStart w:id="4" w:name="_GoBack"/>
            <w:bookmarkEnd w:id="4"/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/>
    <w:sectPr w:rsidR="00036C64" w:rsidSect="00054720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C7D8C"/>
    <w:rsid w:val="00036C64"/>
    <w:rsid w:val="00054720"/>
    <w:rsid w:val="000C006D"/>
    <w:rsid w:val="00171BCB"/>
    <w:rsid w:val="001A15B2"/>
    <w:rsid w:val="001B6710"/>
    <w:rsid w:val="00226C5B"/>
    <w:rsid w:val="00227354"/>
    <w:rsid w:val="003A0F79"/>
    <w:rsid w:val="003B4BB3"/>
    <w:rsid w:val="00417928"/>
    <w:rsid w:val="00437ADC"/>
    <w:rsid w:val="004426B1"/>
    <w:rsid w:val="004754D4"/>
    <w:rsid w:val="005C026D"/>
    <w:rsid w:val="005D6C76"/>
    <w:rsid w:val="00623910"/>
    <w:rsid w:val="006667EF"/>
    <w:rsid w:val="006C4F43"/>
    <w:rsid w:val="006E1E63"/>
    <w:rsid w:val="0070417C"/>
    <w:rsid w:val="007839A4"/>
    <w:rsid w:val="00825233"/>
    <w:rsid w:val="00831DE2"/>
    <w:rsid w:val="00897958"/>
    <w:rsid w:val="008A2861"/>
    <w:rsid w:val="008F7042"/>
    <w:rsid w:val="008F790A"/>
    <w:rsid w:val="009261A7"/>
    <w:rsid w:val="00943A2E"/>
    <w:rsid w:val="00943C71"/>
    <w:rsid w:val="00977385"/>
    <w:rsid w:val="00997023"/>
    <w:rsid w:val="009B3DE6"/>
    <w:rsid w:val="009E2B46"/>
    <w:rsid w:val="00A00CDF"/>
    <w:rsid w:val="00A6615E"/>
    <w:rsid w:val="00A9528A"/>
    <w:rsid w:val="00B257A6"/>
    <w:rsid w:val="00B402B4"/>
    <w:rsid w:val="00B74DD4"/>
    <w:rsid w:val="00B9098D"/>
    <w:rsid w:val="00BC7D8C"/>
    <w:rsid w:val="00BD2429"/>
    <w:rsid w:val="00C75E07"/>
    <w:rsid w:val="00CA58E9"/>
    <w:rsid w:val="00CC7D95"/>
    <w:rsid w:val="00D03B79"/>
    <w:rsid w:val="00D26FAF"/>
    <w:rsid w:val="00D419A8"/>
    <w:rsid w:val="00DC7DF2"/>
    <w:rsid w:val="00E6031D"/>
    <w:rsid w:val="00E82BAF"/>
    <w:rsid w:val="00F46F25"/>
    <w:rsid w:val="00F87A99"/>
    <w:rsid w:val="00FB7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720"/>
  </w:style>
  <w:style w:type="paragraph" w:styleId="Heading1">
    <w:name w:val="heading 1"/>
    <w:basedOn w:val="Normal"/>
    <w:next w:val="Normal"/>
    <w:qFormat/>
    <w:rsid w:val="00054720"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rsid w:val="00054720"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054720"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rsid w:val="00054720"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rsid w:val="00054720"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FC74FD-8359-4901-851A-B6EF0FC369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7AB501-D47F-40EE-8478-D6CACDFE43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2326E4-DC2F-4A23-A0AD-A55FF24151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</Template>
  <TotalTime>1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Victor Jellesed</cp:lastModifiedBy>
  <cp:revision>3</cp:revision>
  <cp:lastPrinted>2012-09-26T15:17:00Z</cp:lastPrinted>
  <dcterms:created xsi:type="dcterms:W3CDTF">2016-11-10T23:16:00Z</dcterms:created>
  <dcterms:modified xsi:type="dcterms:W3CDTF">2016-11-10T23:41:00Z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