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A00CDF">
              <w:rPr>
                <w:rFonts w:ascii="Tahoma" w:hAnsi="Tahoma"/>
                <w:sz w:val="16"/>
              </w:rPr>
              <w:t>22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A00CDF">
              <w:rPr>
                <w:rFonts w:ascii="Tahoma" w:hAnsi="Tahoma"/>
                <w:sz w:val="16"/>
              </w:rPr>
              <w:t>Delete a Post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1A15B2">
              <w:rPr>
                <w:rFonts w:ascii="Tahoma" w:hAnsi="Tahoma"/>
                <w:sz w:val="16"/>
              </w:rPr>
              <w:t>Food Cart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A00CDF">
              <w:rPr>
                <w:rFonts w:ascii="Tahoma" w:hAnsi="Tahoma"/>
                <w:sz w:val="16"/>
              </w:rPr>
              <w:t>Delete</w:t>
            </w:r>
            <w:r w:rsidR="001A15B2">
              <w:rPr>
                <w:rFonts w:ascii="Tahoma" w:hAnsi="Tahoma"/>
                <w:sz w:val="16"/>
              </w:rPr>
              <w:t xml:space="preserve"> posts on the food carts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</w:t>
            </w:r>
            <w:r w:rsidR="001A15B2">
              <w:rPr>
                <w:rFonts w:ascii="Tahoma" w:hAnsi="Tahoma"/>
                <w:sz w:val="16"/>
              </w:rPr>
              <w:t>Owner</w:t>
            </w:r>
            <w:r>
              <w:rPr>
                <w:rFonts w:ascii="Tahoma" w:hAnsi="Tahoma"/>
                <w:sz w:val="16"/>
              </w:rPr>
              <w:t xml:space="preserve">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D26FAF" w:rsidRDefault="00226C5B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already navigated </w:t>
            </w:r>
            <w:r w:rsidR="001A15B2">
              <w:rPr>
                <w:rFonts w:ascii="Tahoma" w:hAnsi="Tahoma"/>
                <w:sz w:val="16"/>
              </w:rPr>
              <w:t>their food cart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C006D" w:rsidP="001A15B2">
            <w:pPr>
              <w:rPr>
                <w:sz w:val="16"/>
              </w:rPr>
            </w:pPr>
            <w:r>
              <w:rPr>
                <w:sz w:val="16"/>
              </w:rPr>
              <w:t xml:space="preserve">User wants to </w:t>
            </w:r>
            <w:r w:rsidR="001A15B2">
              <w:rPr>
                <w:sz w:val="16"/>
              </w:rPr>
              <w:t>make a post for their food cart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A00CD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to the selected desired post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A00CD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and hold down on the post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A00CD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delete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A00CD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Delete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A00CD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removes the post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26FA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00CDF" w:rsidP="00A00CDF">
            <w:pPr>
              <w:rPr>
                <w:sz w:val="16"/>
              </w:rPr>
            </w:pPr>
            <w:r>
              <w:rPr>
                <w:sz w:val="16"/>
              </w:rPr>
              <w:t>A</w:t>
            </w:r>
            <w:r w:rsidR="0070417C">
              <w:rPr>
                <w:sz w:val="16"/>
              </w:rPr>
              <w:t xml:space="preserve"> post has been </w:t>
            </w:r>
            <w:r>
              <w:rPr>
                <w:sz w:val="16"/>
              </w:rPr>
              <w:t>removed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70417C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70417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A15B2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44CF1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44CF1">
              <w:rPr>
                <w:rFonts w:ascii="Tahoma" w:hAnsi="Tahoma"/>
                <w:b/>
                <w:sz w:val="16"/>
              </w:rPr>
            </w:r>
            <w:r w:rsidR="00844CF1">
              <w:rPr>
                <w:rFonts w:ascii="Tahoma" w:hAnsi="Tahoma"/>
                <w:b/>
                <w:sz w:val="16"/>
              </w:rPr>
              <w:fldChar w:fldCharType="separate"/>
            </w:r>
            <w:r w:rsidR="00844CF1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844CF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844CF1">
              <w:rPr>
                <w:rFonts w:ascii="Tahoma" w:hAnsi="Tahoma"/>
                <w:sz w:val="16"/>
              </w:rPr>
            </w:r>
            <w:r w:rsidR="00844CF1">
              <w:rPr>
                <w:rFonts w:ascii="Tahoma" w:hAnsi="Tahoma"/>
                <w:sz w:val="16"/>
              </w:rPr>
              <w:fldChar w:fldCharType="separate"/>
            </w:r>
            <w:r w:rsidR="00844CF1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44CF1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44CF1">
              <w:rPr>
                <w:rFonts w:ascii="Tahoma" w:hAnsi="Tahoma"/>
                <w:sz w:val="16"/>
              </w:rPr>
            </w:r>
            <w:r w:rsidR="00844CF1">
              <w:rPr>
                <w:rFonts w:ascii="Tahoma" w:hAnsi="Tahoma"/>
                <w:sz w:val="16"/>
              </w:rPr>
              <w:fldChar w:fldCharType="separate"/>
            </w:r>
            <w:r w:rsidR="00844CF1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844CF1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44CF1">
              <w:rPr>
                <w:rFonts w:ascii="Tahoma" w:hAnsi="Tahoma"/>
                <w:sz w:val="16"/>
              </w:rPr>
            </w:r>
            <w:r w:rsidR="00844CF1">
              <w:rPr>
                <w:rFonts w:ascii="Tahoma" w:hAnsi="Tahoma"/>
                <w:sz w:val="16"/>
              </w:rPr>
              <w:fldChar w:fldCharType="separate"/>
            </w:r>
            <w:r w:rsidR="00844CF1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0E1EC7"/>
    <w:rsid w:val="00171BCB"/>
    <w:rsid w:val="001A15B2"/>
    <w:rsid w:val="001B6710"/>
    <w:rsid w:val="00226C5B"/>
    <w:rsid w:val="00227354"/>
    <w:rsid w:val="003B4BB3"/>
    <w:rsid w:val="00417928"/>
    <w:rsid w:val="004426B1"/>
    <w:rsid w:val="004754D4"/>
    <w:rsid w:val="005C026D"/>
    <w:rsid w:val="005D6C76"/>
    <w:rsid w:val="00623910"/>
    <w:rsid w:val="006E1E63"/>
    <w:rsid w:val="0070417C"/>
    <w:rsid w:val="007839A4"/>
    <w:rsid w:val="00825233"/>
    <w:rsid w:val="00831DE2"/>
    <w:rsid w:val="00844CF1"/>
    <w:rsid w:val="00897958"/>
    <w:rsid w:val="008A2861"/>
    <w:rsid w:val="008F7042"/>
    <w:rsid w:val="008F790A"/>
    <w:rsid w:val="009261A7"/>
    <w:rsid w:val="009B3DE6"/>
    <w:rsid w:val="009E2B46"/>
    <w:rsid w:val="00A00CDF"/>
    <w:rsid w:val="00A9528A"/>
    <w:rsid w:val="00B257A6"/>
    <w:rsid w:val="00B402B4"/>
    <w:rsid w:val="00B74DD4"/>
    <w:rsid w:val="00B9098D"/>
    <w:rsid w:val="00BC7D8C"/>
    <w:rsid w:val="00CC7D95"/>
    <w:rsid w:val="00D26FAF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6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2016-10-21T03:21:00Z</dcterms:created>
  <dcterms:modified xsi:type="dcterms:W3CDTF">2016-10-21T17:26:00Z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